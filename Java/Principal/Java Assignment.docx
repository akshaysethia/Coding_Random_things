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262869" w:rsidRDefault="00262869" w:rsidP="00C6554A">
      <w:pPr>
        <w:pStyle w:val="Title"/>
        <w:rPr>
          <w:rFonts w:ascii="Arial Rounded MT Bold" w:hAnsi="Arial Rounded MT Bold"/>
          <w:sz w:val="144"/>
          <w:szCs w:val="144"/>
        </w:rPr>
      </w:pPr>
    </w:p>
    <w:p w:rsidR="00262869" w:rsidRDefault="00262869" w:rsidP="00C6554A">
      <w:pPr>
        <w:pStyle w:val="Title"/>
        <w:rPr>
          <w:rFonts w:ascii="Arial Rounded MT Bold" w:hAnsi="Arial Rounded MT Bold"/>
          <w:sz w:val="144"/>
          <w:szCs w:val="144"/>
        </w:rPr>
      </w:pPr>
    </w:p>
    <w:p w:rsidR="00C6554A" w:rsidRDefault="00262869" w:rsidP="00C6554A">
      <w:pPr>
        <w:pStyle w:val="Title"/>
        <w:rPr>
          <w:rFonts w:ascii="Arial Rounded MT Bold" w:hAnsi="Arial Rounded MT Bold"/>
          <w:sz w:val="144"/>
          <w:szCs w:val="144"/>
        </w:rPr>
      </w:pPr>
      <w:r w:rsidRPr="00262869">
        <w:rPr>
          <w:rFonts w:ascii="Arial Rounded MT Bold" w:hAnsi="Arial Rounded MT Bold"/>
          <w:sz w:val="144"/>
          <w:szCs w:val="144"/>
        </w:rPr>
        <w:t>Java Assignment</w:t>
      </w:r>
    </w:p>
    <w:p w:rsidR="001314E0" w:rsidRDefault="001314E0" w:rsidP="001314E0">
      <w:pPr>
        <w:pStyle w:val="Subtitle"/>
        <w:rPr>
          <w:rFonts w:ascii="Arial Rounded MT Bold" w:hAnsi="Arial Rounded MT Bold"/>
        </w:rPr>
      </w:pPr>
    </w:p>
    <w:p w:rsidR="001314E0" w:rsidRDefault="001314E0" w:rsidP="001314E0">
      <w:pPr>
        <w:pStyle w:val="Subtitle"/>
        <w:rPr>
          <w:rFonts w:ascii="Arial Rounded MT Bold" w:hAnsi="Arial Rounded MT Bold"/>
        </w:rPr>
      </w:pPr>
    </w:p>
    <w:p w:rsidR="001314E0" w:rsidRDefault="001314E0" w:rsidP="001314E0">
      <w:pPr>
        <w:pStyle w:val="Subtitle"/>
        <w:rPr>
          <w:rFonts w:ascii="Arial Rounded MT Bold" w:hAnsi="Arial Rounded MT Bold"/>
        </w:rPr>
      </w:pPr>
    </w:p>
    <w:p w:rsidR="001314E0" w:rsidRPr="001314E0" w:rsidRDefault="001314E0" w:rsidP="001314E0">
      <w:pPr>
        <w:pStyle w:val="Subtitle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simple inte</w:t>
      </w:r>
      <w:bookmarkStart w:id="5" w:name="_GoBack"/>
      <w:bookmarkEnd w:id="5"/>
      <w:r>
        <w:rPr>
          <w:rFonts w:ascii="Arial Rounded MT Bold" w:hAnsi="Arial Rounded MT Bold"/>
        </w:rPr>
        <w:t>rest calculator</w:t>
      </w:r>
    </w:p>
    <w:p w:rsidR="00C6554A" w:rsidRPr="001314E0" w:rsidRDefault="00C6554A" w:rsidP="00C6554A">
      <w:pPr>
        <w:pStyle w:val="Subtitle"/>
        <w:rPr>
          <w:sz w:val="40"/>
          <w:szCs w:val="40"/>
        </w:rPr>
      </w:pPr>
    </w:p>
    <w:p w:rsidR="00262869" w:rsidRDefault="00262869" w:rsidP="00C6554A">
      <w:pPr>
        <w:pStyle w:val="ContactInfo"/>
      </w:pPr>
    </w:p>
    <w:p w:rsidR="00262869" w:rsidRDefault="00262869" w:rsidP="00C6554A">
      <w:pPr>
        <w:pStyle w:val="ContactInfo"/>
      </w:pPr>
    </w:p>
    <w:p w:rsidR="00262869" w:rsidRDefault="00262869" w:rsidP="00C6554A">
      <w:pPr>
        <w:pStyle w:val="ContactInfo"/>
      </w:pPr>
    </w:p>
    <w:p w:rsidR="001314E0" w:rsidRDefault="001314E0" w:rsidP="00262869">
      <w:pPr>
        <w:pStyle w:val="ContactInfo"/>
        <w:jc w:val="left"/>
      </w:pPr>
    </w:p>
    <w:p w:rsidR="001314E0" w:rsidRDefault="001314E0" w:rsidP="00262869">
      <w:pPr>
        <w:pStyle w:val="ContactInfo"/>
        <w:jc w:val="left"/>
      </w:pPr>
    </w:p>
    <w:p w:rsidR="001314E0" w:rsidRDefault="001314E0" w:rsidP="00262869">
      <w:pPr>
        <w:pStyle w:val="ContactInfo"/>
        <w:jc w:val="left"/>
      </w:pPr>
    </w:p>
    <w:p w:rsidR="001314E0" w:rsidRDefault="001314E0" w:rsidP="00262869">
      <w:pPr>
        <w:pStyle w:val="ContactInfo"/>
        <w:jc w:val="left"/>
      </w:pPr>
    </w:p>
    <w:p w:rsidR="00262869" w:rsidRDefault="001314E0" w:rsidP="00262869">
      <w:pPr>
        <w:pStyle w:val="ContactInfo"/>
        <w:jc w:val="left"/>
      </w:pPr>
      <w:r>
        <w:t xml:space="preserve">                                                                                     </w:t>
      </w:r>
      <w:r w:rsidR="00262869">
        <w:t xml:space="preserve"> Done By</w:t>
      </w:r>
    </w:p>
    <w:p w:rsidR="00262869" w:rsidRDefault="00262869" w:rsidP="00262869">
      <w:pPr>
        <w:pStyle w:val="ContactInfo"/>
        <w:jc w:val="both"/>
      </w:pPr>
      <w:r>
        <w:t xml:space="preserve">                                                                                     Akshay Sethia</w:t>
      </w:r>
      <w:r w:rsidR="00C6554A">
        <w:t xml:space="preserve"> | </w:t>
      </w:r>
      <w:r>
        <w:t>RA1611003040012</w:t>
      </w:r>
      <w:r w:rsidR="00C6554A">
        <w:t xml:space="preserve"> |</w:t>
      </w:r>
      <w:r w:rsidR="00C6554A" w:rsidRPr="00D5413C">
        <w:t xml:space="preserve"> </w:t>
      </w:r>
      <w:r>
        <w:t>CSE A</w:t>
      </w:r>
      <w:r w:rsidR="00C6554A">
        <w:br w:type="page"/>
      </w:r>
    </w:p>
    <w:p w:rsidR="00262869" w:rsidRPr="00262869" w:rsidRDefault="00262869" w:rsidP="00262869">
      <w:pPr>
        <w:pStyle w:val="Subtitle"/>
        <w:rPr>
          <w:u w:val="single"/>
        </w:rPr>
      </w:pPr>
      <w:r w:rsidRPr="00262869">
        <w:rPr>
          <w:u w:val="single"/>
        </w:rPr>
        <w:lastRenderedPageBreak/>
        <w:t>Program</w:t>
      </w:r>
    </w:p>
    <w:p w:rsidR="00262869" w:rsidRDefault="00262869" w:rsidP="00262869">
      <w:pPr>
        <w:pStyle w:val="ContactInfo"/>
        <w:jc w:val="both"/>
      </w:pPr>
      <w:r>
        <w:t>import java.awt.*;</w:t>
      </w:r>
    </w:p>
    <w:p w:rsidR="00262869" w:rsidRDefault="00262869" w:rsidP="00262869">
      <w:pPr>
        <w:pStyle w:val="ContactInfo"/>
        <w:jc w:val="both"/>
      </w:pPr>
      <w:r>
        <w:t>import java.awt.event.*;</w:t>
      </w:r>
    </w:p>
    <w:p w:rsidR="00262869" w:rsidRDefault="00262869" w:rsidP="00262869">
      <w:pPr>
        <w:pStyle w:val="ContactInfo"/>
        <w:jc w:val="both"/>
      </w:pPr>
      <w:r>
        <w:t>import java.awt.event.ActionListener;</w:t>
      </w:r>
    </w:p>
    <w:p w:rsidR="00262869" w:rsidRDefault="00262869" w:rsidP="00262869">
      <w:pPr>
        <w:pStyle w:val="ContactInfo"/>
        <w:jc w:val="both"/>
      </w:pPr>
      <w:r>
        <w:t>import javax.swing.*;</w:t>
      </w:r>
    </w:p>
    <w:p w:rsidR="00262869" w:rsidRDefault="00262869" w:rsidP="00262869">
      <w:pPr>
        <w:pStyle w:val="ContactInfo"/>
        <w:jc w:val="both"/>
      </w:pPr>
      <w:r>
        <w:t>import javax.swing.border.TitledBorder;</w:t>
      </w:r>
    </w:p>
    <w:p w:rsidR="00262869" w:rsidRDefault="00262869" w:rsidP="00262869">
      <w:pPr>
        <w:pStyle w:val="ContactInfo"/>
        <w:jc w:val="both"/>
      </w:pPr>
      <w:r>
        <w:t>public class SIC extends JFrame {</w:t>
      </w:r>
    </w:p>
    <w:p w:rsidR="00262869" w:rsidRDefault="00262869" w:rsidP="00262869">
      <w:pPr>
        <w:pStyle w:val="ContactInfo"/>
        <w:jc w:val="both"/>
      </w:pPr>
      <w:r>
        <w:t xml:space="preserve">    private JTextField principal = new JTextField();</w:t>
      </w:r>
    </w:p>
    <w:p w:rsidR="00262869" w:rsidRDefault="00262869" w:rsidP="00262869">
      <w:pPr>
        <w:pStyle w:val="ContactInfo"/>
        <w:jc w:val="both"/>
      </w:pPr>
      <w:r>
        <w:t xml:space="preserve">    private JTextField rate = new JTextField();</w:t>
      </w:r>
    </w:p>
    <w:p w:rsidR="00262869" w:rsidRDefault="00262869" w:rsidP="00262869">
      <w:pPr>
        <w:pStyle w:val="ContactInfo"/>
        <w:jc w:val="both"/>
      </w:pPr>
      <w:r>
        <w:t xml:space="preserve">    private JTextField time = new JTextField();</w:t>
      </w:r>
    </w:p>
    <w:p w:rsidR="00262869" w:rsidRDefault="00262869" w:rsidP="00262869">
      <w:pPr>
        <w:pStyle w:val="ContactInfo"/>
        <w:jc w:val="both"/>
      </w:pPr>
      <w:r>
        <w:t xml:space="preserve">    private JTextField simpleInterest = new JTextField();</w:t>
      </w:r>
    </w:p>
    <w:p w:rsidR="00262869" w:rsidRDefault="00262869" w:rsidP="00262869">
      <w:pPr>
        <w:pStyle w:val="ContactInfo"/>
        <w:jc w:val="both"/>
      </w:pPr>
      <w:r>
        <w:t xml:space="preserve">    private JButton clear = new JButton("Clear");</w:t>
      </w:r>
    </w:p>
    <w:p w:rsidR="00262869" w:rsidRDefault="00262869" w:rsidP="00262869">
      <w:pPr>
        <w:pStyle w:val="ContactInfo"/>
        <w:jc w:val="both"/>
      </w:pPr>
      <w:r>
        <w:t xml:space="preserve">    private JButton calculate = new JButton("Calculate");</w:t>
      </w:r>
    </w:p>
    <w:p w:rsidR="00262869" w:rsidRDefault="00262869" w:rsidP="00262869">
      <w:pPr>
        <w:pStyle w:val="ContactInfo"/>
        <w:jc w:val="both"/>
      </w:pPr>
      <w:r>
        <w:t xml:space="preserve">    JTextArea area = new JTextArea(1, 1);</w:t>
      </w:r>
    </w:p>
    <w:p w:rsidR="00262869" w:rsidRDefault="00262869" w:rsidP="00262869">
      <w:pPr>
        <w:pStyle w:val="ContactInfo"/>
        <w:jc w:val="both"/>
      </w:pPr>
      <w:r>
        <w:t xml:space="preserve">    public SIC() {</w:t>
      </w:r>
    </w:p>
    <w:p w:rsidR="00262869" w:rsidRDefault="00262869" w:rsidP="00262869">
      <w:pPr>
        <w:pStyle w:val="ContactInfo"/>
        <w:jc w:val="both"/>
      </w:pPr>
      <w:r>
        <w:t xml:space="preserve">        JPanel panel1 = new JPanel(new GridLayout(5, 5));</w:t>
      </w:r>
    </w:p>
    <w:p w:rsidR="00262869" w:rsidRDefault="00262869" w:rsidP="00262869">
      <w:pPr>
        <w:pStyle w:val="ContactInfo"/>
        <w:jc w:val="both"/>
      </w:pPr>
      <w:r>
        <w:t xml:space="preserve">        panel1.add(new JLabel("Enter Principal"));</w:t>
      </w:r>
    </w:p>
    <w:p w:rsidR="00262869" w:rsidRDefault="00262869" w:rsidP="00262869">
      <w:pPr>
        <w:pStyle w:val="ContactInfo"/>
        <w:jc w:val="both"/>
      </w:pPr>
      <w:r>
        <w:t xml:space="preserve">        panel1.add(principal);</w:t>
      </w:r>
    </w:p>
    <w:p w:rsidR="00262869" w:rsidRDefault="00262869" w:rsidP="00262869">
      <w:pPr>
        <w:pStyle w:val="ContactInfo"/>
        <w:jc w:val="both"/>
      </w:pPr>
      <w:r>
        <w:t xml:space="preserve">        panel1.add(new JLabel("Enter Rate"));</w:t>
      </w:r>
    </w:p>
    <w:p w:rsidR="00262869" w:rsidRDefault="00262869" w:rsidP="00262869">
      <w:pPr>
        <w:pStyle w:val="ContactInfo"/>
        <w:jc w:val="both"/>
      </w:pPr>
      <w:r>
        <w:t xml:space="preserve">        panel1.add(rate);</w:t>
      </w:r>
    </w:p>
    <w:p w:rsidR="00262869" w:rsidRDefault="00262869" w:rsidP="00262869">
      <w:pPr>
        <w:pStyle w:val="ContactInfo"/>
        <w:jc w:val="both"/>
      </w:pPr>
      <w:r>
        <w:t xml:space="preserve">        panel1.add(new JLabel("Enter Time"));</w:t>
      </w:r>
    </w:p>
    <w:p w:rsidR="00262869" w:rsidRDefault="00262869" w:rsidP="00262869">
      <w:pPr>
        <w:pStyle w:val="ContactInfo"/>
        <w:jc w:val="both"/>
      </w:pPr>
      <w:r>
        <w:t xml:space="preserve">        panel1.add(time);</w:t>
      </w:r>
    </w:p>
    <w:p w:rsidR="00262869" w:rsidRDefault="00262869" w:rsidP="00262869">
      <w:pPr>
        <w:pStyle w:val="ContactInfo"/>
        <w:jc w:val="both"/>
      </w:pPr>
      <w:r>
        <w:t xml:space="preserve">        panel1.add(new JLabel("Simple Interest"));</w:t>
      </w:r>
    </w:p>
    <w:p w:rsidR="00262869" w:rsidRDefault="00262869" w:rsidP="00262869">
      <w:pPr>
        <w:pStyle w:val="ContactInfo"/>
        <w:jc w:val="both"/>
      </w:pPr>
      <w:r>
        <w:t xml:space="preserve">        panel1.add(simpleInterest);</w:t>
      </w:r>
    </w:p>
    <w:p w:rsidR="00262869" w:rsidRDefault="00262869" w:rsidP="00262869">
      <w:pPr>
        <w:pStyle w:val="ContactInfo"/>
        <w:jc w:val="both"/>
      </w:pPr>
      <w:r>
        <w:t xml:space="preserve">        panel1.setBorder(new TitledBorder("Enter The Principal, Rate and Time :"));</w:t>
      </w:r>
    </w:p>
    <w:p w:rsidR="00262869" w:rsidRDefault="00262869" w:rsidP="00262869">
      <w:pPr>
        <w:pStyle w:val="ContactInfo"/>
        <w:jc w:val="both"/>
      </w:pPr>
      <w:r>
        <w:t xml:space="preserve">        principal.setBorder(BorderFactory.createEtchedBorder());</w:t>
      </w:r>
    </w:p>
    <w:p w:rsidR="00262869" w:rsidRDefault="00262869" w:rsidP="00262869">
      <w:pPr>
        <w:pStyle w:val="ContactInfo"/>
        <w:jc w:val="both"/>
      </w:pPr>
      <w:r>
        <w:t xml:space="preserve">        rate.setBorder(BorderFactory.createEtchedBorder());</w:t>
      </w:r>
    </w:p>
    <w:p w:rsidR="00262869" w:rsidRDefault="00262869" w:rsidP="00262869">
      <w:pPr>
        <w:pStyle w:val="ContactInfo"/>
        <w:jc w:val="both"/>
      </w:pPr>
      <w:r>
        <w:t xml:space="preserve">        time.setBorder(BorderFactory.createEtchedBorder());</w:t>
      </w:r>
    </w:p>
    <w:p w:rsidR="00262869" w:rsidRDefault="00262869" w:rsidP="00262869">
      <w:pPr>
        <w:pStyle w:val="ContactInfo"/>
        <w:jc w:val="both"/>
      </w:pPr>
      <w:r>
        <w:t xml:space="preserve">        simpleInterest.setBorder(BorderFactory.createEtchedBorder());</w:t>
      </w:r>
    </w:p>
    <w:p w:rsidR="00262869" w:rsidRDefault="00262869" w:rsidP="00262869">
      <w:pPr>
        <w:pStyle w:val="ContactInfo"/>
        <w:jc w:val="both"/>
      </w:pPr>
      <w:r>
        <w:t xml:space="preserve">        simpleInterest.setEditable(false);</w:t>
      </w:r>
    </w:p>
    <w:p w:rsidR="00262869" w:rsidRDefault="00262869" w:rsidP="00262869">
      <w:pPr>
        <w:pStyle w:val="ContactInfo"/>
        <w:jc w:val="both"/>
      </w:pPr>
      <w:r>
        <w:t xml:space="preserve">        simpleInterest.setForeground(Color.RED);</w:t>
      </w:r>
    </w:p>
    <w:p w:rsidR="00262869" w:rsidRDefault="00262869" w:rsidP="00262869">
      <w:pPr>
        <w:pStyle w:val="ContactInfo"/>
        <w:jc w:val="both"/>
      </w:pPr>
      <w:r>
        <w:t xml:space="preserve">        JPanel panel2 = new JPanel(new FlowLayout(FlowLayout.RIGHT));</w:t>
      </w:r>
    </w:p>
    <w:p w:rsidR="00262869" w:rsidRDefault="00262869" w:rsidP="00262869">
      <w:pPr>
        <w:pStyle w:val="ContactInfo"/>
        <w:jc w:val="both"/>
      </w:pPr>
      <w:r>
        <w:t xml:space="preserve">        panel2.add(clear);</w:t>
      </w:r>
    </w:p>
    <w:p w:rsidR="00262869" w:rsidRDefault="00262869" w:rsidP="00262869">
      <w:pPr>
        <w:pStyle w:val="ContactInfo"/>
        <w:jc w:val="both"/>
      </w:pPr>
      <w:r>
        <w:t xml:space="preserve">        panel2.add(calculate);</w:t>
      </w:r>
    </w:p>
    <w:p w:rsidR="00262869" w:rsidRDefault="00262869" w:rsidP="00262869">
      <w:pPr>
        <w:pStyle w:val="ContactInfo"/>
        <w:jc w:val="both"/>
      </w:pPr>
      <w:r>
        <w:t xml:space="preserve">        add(panel1, BorderLayout.CENTER);</w:t>
      </w:r>
    </w:p>
    <w:p w:rsidR="00262869" w:rsidRDefault="00262869" w:rsidP="00262869">
      <w:pPr>
        <w:pStyle w:val="ContactInfo"/>
        <w:jc w:val="both"/>
      </w:pPr>
      <w:r>
        <w:t xml:space="preserve">        add(panel2, BorderLayout.SOUTH);</w:t>
      </w:r>
    </w:p>
    <w:p w:rsidR="00262869" w:rsidRDefault="00262869" w:rsidP="00262869">
      <w:pPr>
        <w:pStyle w:val="ContactInfo"/>
        <w:jc w:val="both"/>
      </w:pPr>
      <w:r>
        <w:t xml:space="preserve">        area.setForeground(Color.BLACK);</w:t>
      </w:r>
    </w:p>
    <w:p w:rsidR="00262869" w:rsidRDefault="00262869" w:rsidP="00262869">
      <w:pPr>
        <w:pStyle w:val="ContactInfo"/>
        <w:jc w:val="both"/>
      </w:pPr>
      <w:r>
        <w:t xml:space="preserve">        area.setBackground(Color.WHITE);</w:t>
      </w:r>
    </w:p>
    <w:p w:rsidR="00262869" w:rsidRDefault="00262869" w:rsidP="00262869">
      <w:pPr>
        <w:pStyle w:val="ContactInfo"/>
        <w:jc w:val="both"/>
      </w:pPr>
      <w:r>
        <w:t xml:space="preserve">        area.setLineWrap(true);</w:t>
      </w:r>
    </w:p>
    <w:p w:rsidR="00262869" w:rsidRDefault="00262869" w:rsidP="00262869">
      <w:pPr>
        <w:pStyle w:val="ContactInfo"/>
        <w:jc w:val="both"/>
      </w:pPr>
      <w:r>
        <w:t xml:space="preserve">        area.setWrapStyleWord(true);</w:t>
      </w:r>
    </w:p>
    <w:p w:rsidR="00262869" w:rsidRDefault="00262869" w:rsidP="00262869">
      <w:pPr>
        <w:pStyle w:val="ContactInfo"/>
        <w:jc w:val="both"/>
      </w:pPr>
      <w:r>
        <w:t xml:space="preserve">        area.setEditable(false);</w:t>
      </w:r>
    </w:p>
    <w:p w:rsidR="00262869" w:rsidRDefault="00262869" w:rsidP="00262869">
      <w:pPr>
        <w:pStyle w:val="ContactInfo"/>
        <w:jc w:val="both"/>
      </w:pPr>
      <w:r>
        <w:lastRenderedPageBreak/>
        <w:t xml:space="preserve">        calculate.addActionListener(new ActionListener() {</w:t>
      </w:r>
    </w:p>
    <w:p w:rsidR="00262869" w:rsidRDefault="00262869" w:rsidP="00262869">
      <w:pPr>
        <w:pStyle w:val="ContactInfo"/>
        <w:jc w:val="both"/>
      </w:pPr>
      <w:r>
        <w:t xml:space="preserve">            @Override</w:t>
      </w:r>
    </w:p>
    <w:p w:rsidR="00262869" w:rsidRDefault="00262869" w:rsidP="00262869">
      <w:pPr>
        <w:pStyle w:val="ContactInfo"/>
        <w:jc w:val="both"/>
      </w:pPr>
      <w:r>
        <w:t xml:space="preserve">            public void actionPerformed(ActionEvent e) {</w:t>
      </w:r>
    </w:p>
    <w:p w:rsidR="00262869" w:rsidRDefault="00262869" w:rsidP="00262869">
      <w:pPr>
        <w:pStyle w:val="ContactInfo"/>
        <w:jc w:val="both"/>
      </w:pPr>
      <w:r>
        <w:t xml:space="preserve">                try {</w:t>
      </w:r>
    </w:p>
    <w:p w:rsidR="00262869" w:rsidRDefault="00262869" w:rsidP="00262869">
      <w:pPr>
        <w:pStyle w:val="ContactInfo"/>
        <w:jc w:val="both"/>
      </w:pPr>
      <w:r>
        <w:t xml:space="preserve">                    double amount = Double.parseDouble(principal.getText());</w:t>
      </w:r>
    </w:p>
    <w:p w:rsidR="00262869" w:rsidRDefault="00262869" w:rsidP="00262869">
      <w:pPr>
        <w:pStyle w:val="ContactInfo"/>
        <w:jc w:val="both"/>
      </w:pPr>
      <w:r>
        <w:t xml:space="preserve">                    double rateOfInterest = Double.parseDouble(rate.getText());</w:t>
      </w:r>
    </w:p>
    <w:p w:rsidR="00262869" w:rsidRDefault="00262869" w:rsidP="00262869">
      <w:pPr>
        <w:pStyle w:val="ContactInfo"/>
        <w:jc w:val="both"/>
      </w:pPr>
      <w:r>
        <w:t xml:space="preserve">                    double year = Double.parseDouble(time.getText());</w:t>
      </w:r>
    </w:p>
    <w:p w:rsidR="00262869" w:rsidRDefault="00262869" w:rsidP="00262869">
      <w:pPr>
        <w:pStyle w:val="ContactInfo"/>
        <w:jc w:val="both"/>
      </w:pPr>
      <w:r>
        <w:t xml:space="preserve">                    String interest = "" + (amount * rateOfInterest * year);</w:t>
      </w:r>
    </w:p>
    <w:p w:rsidR="00262869" w:rsidRDefault="00262869" w:rsidP="00262869">
      <w:pPr>
        <w:pStyle w:val="ContactInfo"/>
        <w:jc w:val="both"/>
      </w:pPr>
      <w:r>
        <w:t xml:space="preserve">                    simpleInterest.setText((interest));</w:t>
      </w:r>
    </w:p>
    <w:p w:rsidR="00262869" w:rsidRDefault="00262869" w:rsidP="00262869">
      <w:pPr>
        <w:pStyle w:val="ContactInfo"/>
        <w:jc w:val="both"/>
      </w:pPr>
      <w:r>
        <w:t xml:space="preserve">                } catch (Exception f) {</w:t>
      </w:r>
    </w:p>
    <w:p w:rsidR="00262869" w:rsidRDefault="00262869" w:rsidP="00262869">
      <w:pPr>
        <w:pStyle w:val="ContactInfo"/>
        <w:jc w:val="both"/>
      </w:pPr>
      <w:r>
        <w:t xml:space="preserve">                    JOptionPane.showMessageDialog(rootPane, "Error: " + (f.getMessage()));</w:t>
      </w:r>
    </w:p>
    <w:p w:rsidR="00262869" w:rsidRDefault="00262869" w:rsidP="00262869">
      <w:pPr>
        <w:pStyle w:val="ContactInfo"/>
        <w:jc w:val="both"/>
      </w:pPr>
      <w:r>
        <w:t xml:space="preserve">                }</w:t>
      </w:r>
    </w:p>
    <w:p w:rsidR="00262869" w:rsidRDefault="00262869" w:rsidP="00262869">
      <w:pPr>
        <w:pStyle w:val="ContactInfo"/>
        <w:jc w:val="both"/>
      </w:pPr>
      <w:r>
        <w:t xml:space="preserve">                String amountField = principal.getText();</w:t>
      </w:r>
    </w:p>
    <w:p w:rsidR="00262869" w:rsidRDefault="00262869" w:rsidP="00262869">
      <w:pPr>
        <w:pStyle w:val="ContactInfo"/>
        <w:jc w:val="both"/>
      </w:pPr>
      <w:r>
        <w:t xml:space="preserve">                String rateOfInterestField = rate.getText();</w:t>
      </w:r>
    </w:p>
    <w:p w:rsidR="00262869" w:rsidRDefault="00262869" w:rsidP="00262869">
      <w:pPr>
        <w:pStyle w:val="ContactInfo"/>
        <w:jc w:val="both"/>
      </w:pPr>
      <w:r>
        <w:t xml:space="preserve">                String yearField = time.getText();</w:t>
      </w:r>
    </w:p>
    <w:p w:rsidR="00262869" w:rsidRDefault="00262869" w:rsidP="00262869">
      <w:pPr>
        <w:pStyle w:val="ContactInfo"/>
        <w:jc w:val="both"/>
      </w:pPr>
      <w:r>
        <w:t xml:space="preserve">                if (e.getSource() == calculate) {</w:t>
      </w:r>
    </w:p>
    <w:p w:rsidR="00262869" w:rsidRDefault="00262869" w:rsidP="00262869">
      <w:pPr>
        <w:pStyle w:val="ContactInfo"/>
        <w:jc w:val="both"/>
      </w:pPr>
      <w:r>
        <w:t xml:space="preserve">                    if ("".equals(amountField) || "".equals(rateOfInterestField) || "".equals(yearField)) {</w:t>
      </w:r>
    </w:p>
    <w:p w:rsidR="00262869" w:rsidRDefault="00262869" w:rsidP="00262869">
      <w:pPr>
        <w:pStyle w:val="ContactInfo"/>
        <w:jc w:val="both"/>
      </w:pPr>
      <w:r>
        <w:t xml:space="preserve">                        String emptyFieldWarning;</w:t>
      </w:r>
    </w:p>
    <w:p w:rsidR="00262869" w:rsidRDefault="00262869" w:rsidP="00262869">
      <w:pPr>
        <w:pStyle w:val="ContactInfo"/>
        <w:jc w:val="both"/>
      </w:pPr>
      <w:r>
        <w:t xml:space="preserve">                        emptyFieldWarning = "Empty Feilds !!!";</w:t>
      </w:r>
    </w:p>
    <w:p w:rsidR="00262869" w:rsidRDefault="00262869" w:rsidP="00262869">
      <w:pPr>
        <w:pStyle w:val="ContactInfo"/>
        <w:jc w:val="both"/>
      </w:pPr>
      <w:r>
        <w:t xml:space="preserve">                        JOptionPane.showMessageDialog(rootPane, emptyFieldWarning);</w:t>
      </w:r>
    </w:p>
    <w:p w:rsidR="00262869" w:rsidRDefault="00262869" w:rsidP="00262869">
      <w:pPr>
        <w:pStyle w:val="ContactInfo"/>
        <w:jc w:val="both"/>
      </w:pPr>
      <w:r>
        <w:t xml:space="preserve">                    }</w:t>
      </w:r>
    </w:p>
    <w:p w:rsidR="00262869" w:rsidRDefault="00262869" w:rsidP="00262869">
      <w:pPr>
        <w:pStyle w:val="ContactInfo"/>
        <w:jc w:val="both"/>
      </w:pPr>
      <w:r>
        <w:t xml:space="preserve">                }</w:t>
      </w:r>
    </w:p>
    <w:p w:rsidR="00262869" w:rsidRDefault="00262869" w:rsidP="00262869">
      <w:pPr>
        <w:pStyle w:val="ContactInfo"/>
        <w:jc w:val="both"/>
      </w:pPr>
      <w:r>
        <w:t xml:space="preserve">            }</w:t>
      </w:r>
    </w:p>
    <w:p w:rsidR="00262869" w:rsidRDefault="00262869" w:rsidP="00262869">
      <w:pPr>
        <w:pStyle w:val="ContactInfo"/>
        <w:jc w:val="both"/>
      </w:pPr>
      <w:r>
        <w:t xml:space="preserve">        });</w:t>
      </w:r>
    </w:p>
    <w:p w:rsidR="00262869" w:rsidRDefault="00262869" w:rsidP="00262869">
      <w:pPr>
        <w:pStyle w:val="ContactInfo"/>
        <w:jc w:val="both"/>
      </w:pPr>
      <w:r>
        <w:t xml:space="preserve">        clear.addActionListener(new ActionListener() {</w:t>
      </w:r>
    </w:p>
    <w:p w:rsidR="00262869" w:rsidRDefault="00262869" w:rsidP="00262869">
      <w:pPr>
        <w:pStyle w:val="ContactInfo"/>
        <w:jc w:val="both"/>
      </w:pPr>
      <w:r>
        <w:t xml:space="preserve">            @Override</w:t>
      </w:r>
    </w:p>
    <w:p w:rsidR="00262869" w:rsidRDefault="00262869" w:rsidP="00262869">
      <w:pPr>
        <w:pStyle w:val="ContactInfo"/>
        <w:jc w:val="both"/>
      </w:pPr>
      <w:r>
        <w:t xml:space="preserve">            public void actionPerformed(ActionEvent e) {</w:t>
      </w:r>
    </w:p>
    <w:p w:rsidR="00262869" w:rsidRDefault="00262869" w:rsidP="00262869">
      <w:pPr>
        <w:pStyle w:val="ContactInfo"/>
        <w:jc w:val="both"/>
      </w:pPr>
      <w:r>
        <w:t xml:space="preserve">                try {</w:t>
      </w:r>
    </w:p>
    <w:p w:rsidR="00262869" w:rsidRDefault="00262869" w:rsidP="00262869">
      <w:pPr>
        <w:pStyle w:val="ContactInfo"/>
        <w:jc w:val="both"/>
      </w:pPr>
      <w:r>
        <w:t xml:space="preserve">                    principal.setText("");</w:t>
      </w:r>
    </w:p>
    <w:p w:rsidR="00262869" w:rsidRDefault="00262869" w:rsidP="00262869">
      <w:pPr>
        <w:pStyle w:val="ContactInfo"/>
        <w:jc w:val="both"/>
      </w:pPr>
      <w:r>
        <w:t xml:space="preserve">                    rate.setText("");</w:t>
      </w:r>
    </w:p>
    <w:p w:rsidR="00262869" w:rsidRDefault="00262869" w:rsidP="00262869">
      <w:pPr>
        <w:pStyle w:val="ContactInfo"/>
        <w:jc w:val="both"/>
      </w:pPr>
      <w:r>
        <w:t xml:space="preserve">                    time.setText("");</w:t>
      </w:r>
    </w:p>
    <w:p w:rsidR="00262869" w:rsidRDefault="00262869" w:rsidP="00262869">
      <w:pPr>
        <w:pStyle w:val="ContactInfo"/>
        <w:jc w:val="both"/>
      </w:pPr>
      <w:r>
        <w:t xml:space="preserve">                    simpleInterest.setText("");</w:t>
      </w:r>
    </w:p>
    <w:p w:rsidR="00262869" w:rsidRDefault="00262869" w:rsidP="00262869">
      <w:pPr>
        <w:pStyle w:val="ContactInfo"/>
        <w:jc w:val="both"/>
      </w:pPr>
      <w:r>
        <w:t xml:space="preserve">                } catch (Exception f) {</w:t>
      </w:r>
    </w:p>
    <w:p w:rsidR="00262869" w:rsidRDefault="00262869" w:rsidP="00262869">
      <w:pPr>
        <w:pStyle w:val="ContactInfo"/>
        <w:jc w:val="both"/>
      </w:pPr>
      <w:r>
        <w:t xml:space="preserve">                }</w:t>
      </w:r>
    </w:p>
    <w:p w:rsidR="00262869" w:rsidRDefault="00262869" w:rsidP="00262869">
      <w:pPr>
        <w:pStyle w:val="ContactInfo"/>
        <w:jc w:val="both"/>
      </w:pPr>
      <w:r>
        <w:t xml:space="preserve">            }</w:t>
      </w:r>
    </w:p>
    <w:p w:rsidR="00262869" w:rsidRDefault="00262869" w:rsidP="00262869">
      <w:pPr>
        <w:pStyle w:val="ContactInfo"/>
        <w:jc w:val="both"/>
      </w:pPr>
      <w:r>
        <w:t xml:space="preserve">        });</w:t>
      </w:r>
    </w:p>
    <w:p w:rsidR="00262869" w:rsidRDefault="00262869" w:rsidP="00262869">
      <w:pPr>
        <w:pStyle w:val="ContactInfo"/>
        <w:jc w:val="both"/>
      </w:pPr>
      <w:r>
        <w:t xml:space="preserve">    }</w:t>
      </w:r>
    </w:p>
    <w:p w:rsidR="00262869" w:rsidRDefault="00262869" w:rsidP="00262869">
      <w:pPr>
        <w:pStyle w:val="ContactInfo"/>
        <w:jc w:val="both"/>
      </w:pPr>
      <w:r>
        <w:t xml:space="preserve">    public static void main(String[] args) {</w:t>
      </w:r>
    </w:p>
    <w:p w:rsidR="00262869" w:rsidRDefault="00262869" w:rsidP="00262869">
      <w:pPr>
        <w:pStyle w:val="ContactInfo"/>
        <w:jc w:val="both"/>
      </w:pPr>
    </w:p>
    <w:p w:rsidR="00262869" w:rsidRDefault="00262869" w:rsidP="00262869">
      <w:pPr>
        <w:pStyle w:val="ContactInfo"/>
        <w:jc w:val="both"/>
      </w:pPr>
      <w:r>
        <w:t xml:space="preserve">        SIC calculator = new SIC();</w:t>
      </w:r>
    </w:p>
    <w:p w:rsidR="00262869" w:rsidRDefault="00262869" w:rsidP="00262869">
      <w:pPr>
        <w:pStyle w:val="ContactInfo"/>
        <w:jc w:val="both"/>
      </w:pPr>
      <w:r>
        <w:t xml:space="preserve">        calculator.setSize(400, 300);</w:t>
      </w:r>
    </w:p>
    <w:p w:rsidR="00262869" w:rsidRDefault="00262869" w:rsidP="00262869">
      <w:pPr>
        <w:pStyle w:val="ContactInfo"/>
        <w:jc w:val="both"/>
      </w:pPr>
      <w:r>
        <w:lastRenderedPageBreak/>
        <w:t xml:space="preserve">        calculator.setTitle(" Akshay's Calculator ");</w:t>
      </w:r>
    </w:p>
    <w:p w:rsidR="00262869" w:rsidRDefault="00262869" w:rsidP="00262869">
      <w:pPr>
        <w:pStyle w:val="ContactInfo"/>
        <w:jc w:val="both"/>
      </w:pPr>
      <w:r>
        <w:t xml:space="preserve">        calculator.setResizable(false);</w:t>
      </w:r>
    </w:p>
    <w:p w:rsidR="00262869" w:rsidRDefault="00262869" w:rsidP="00262869">
      <w:pPr>
        <w:pStyle w:val="ContactInfo"/>
        <w:jc w:val="both"/>
      </w:pPr>
      <w:r>
        <w:t xml:space="preserve">        calculator.setVisible(true);</w:t>
      </w:r>
    </w:p>
    <w:p w:rsidR="00262869" w:rsidRDefault="00262869" w:rsidP="00262869">
      <w:pPr>
        <w:pStyle w:val="ContactInfo"/>
        <w:jc w:val="both"/>
      </w:pPr>
      <w:r>
        <w:t xml:space="preserve">        calculator.setDefaultCloseOperation(JFrame.EXIT_ON_CLOSE);</w:t>
      </w:r>
    </w:p>
    <w:p w:rsidR="00262869" w:rsidRDefault="00262869" w:rsidP="00262869">
      <w:pPr>
        <w:pStyle w:val="ContactInfo"/>
        <w:jc w:val="both"/>
      </w:pPr>
      <w:r>
        <w:t xml:space="preserve">    }</w:t>
      </w:r>
    </w:p>
    <w:p w:rsidR="00C6554A" w:rsidRDefault="00262869" w:rsidP="00262869">
      <w:pPr>
        <w:pStyle w:val="ContactInfo"/>
        <w:jc w:val="both"/>
      </w:pPr>
      <w:r>
        <w:t>}</w:t>
      </w:r>
    </w:p>
    <w:p w:rsidR="00262869" w:rsidRDefault="00262869" w:rsidP="00262869">
      <w:pPr>
        <w:pStyle w:val="ContactInfo"/>
        <w:jc w:val="both"/>
      </w:pPr>
    </w:p>
    <w:p w:rsidR="00262869" w:rsidRDefault="00262869" w:rsidP="00262869">
      <w:pPr>
        <w:pStyle w:val="ContactInfo"/>
        <w:jc w:val="both"/>
      </w:pPr>
    </w:p>
    <w:p w:rsidR="00262869" w:rsidRDefault="00262869" w:rsidP="00262869">
      <w:pPr>
        <w:pStyle w:val="Subtitle"/>
        <w:rPr>
          <w:u w:val="single"/>
        </w:rPr>
      </w:pPr>
      <w:r w:rsidRPr="00262869">
        <w:rPr>
          <w:u w:val="single"/>
        </w:rPr>
        <w:t>OUtput</w:t>
      </w:r>
    </w:p>
    <w:p w:rsidR="00262869" w:rsidRPr="00262869" w:rsidRDefault="00262869" w:rsidP="00262869">
      <w:pPr>
        <w:pStyle w:val="Subtitle"/>
        <w:jc w:val="left"/>
        <w:rPr>
          <w:u w:val="single"/>
        </w:rPr>
      </w:pPr>
      <w:r>
        <w:rPr>
          <w:noProof/>
          <w:lang w:val="en-IN" w:eastAsia="en-IN"/>
        </w:rPr>
        <w:t xml:space="preserve">                 </w:t>
      </w:r>
      <w:r>
        <w:rPr>
          <w:noProof/>
          <w:lang w:val="en-IN" w:eastAsia="en-IN"/>
        </w:rPr>
        <w:drawing>
          <wp:inline distT="0" distB="0" distL="0" distR="0">
            <wp:extent cx="385762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</w:t>
      </w:r>
    </w:p>
    <w:p w:rsidR="00262869" w:rsidRPr="00262869" w:rsidRDefault="00262869" w:rsidP="00262869">
      <w:pPr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                </w:t>
      </w:r>
      <w:r>
        <w:rPr>
          <w:noProof/>
          <w:lang w:val="en-IN" w:eastAsia="en-IN"/>
        </w:rPr>
        <w:drawing>
          <wp:inline distT="0" distB="0" distL="0" distR="0">
            <wp:extent cx="385762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869" w:rsidRDefault="00262869" w:rsidP="00262869">
      <w:pPr>
        <w:pStyle w:val="ContactInfo"/>
        <w:jc w:val="both"/>
      </w:pPr>
    </w:p>
    <w:p w:rsidR="00262869" w:rsidRDefault="00262869" w:rsidP="00262869">
      <w:pPr>
        <w:pStyle w:val="ContactInfo"/>
        <w:jc w:val="both"/>
      </w:pPr>
    </w:p>
    <w:p w:rsidR="00262869" w:rsidRDefault="00262869" w:rsidP="00262869">
      <w:pPr>
        <w:pStyle w:val="ContactInfo"/>
        <w:jc w:val="both"/>
      </w:pPr>
    </w:p>
    <w:p w:rsidR="00262869" w:rsidRPr="00262869" w:rsidRDefault="00262869" w:rsidP="00262869">
      <w:pPr>
        <w:pStyle w:val="ContactInfo"/>
        <w:jc w:val="both"/>
        <w:rPr>
          <w:rFonts w:ascii="Arial" w:hAnsi="Arial" w:cs="Arial"/>
        </w:rPr>
      </w:pPr>
    </w:p>
    <w:sectPr w:rsidR="00262869" w:rsidRPr="00262869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8BC" w:rsidRDefault="008728BC" w:rsidP="00C6554A">
      <w:pPr>
        <w:spacing w:before="0" w:after="0" w:line="240" w:lineRule="auto"/>
      </w:pPr>
      <w:r>
        <w:separator/>
      </w:r>
    </w:p>
  </w:endnote>
  <w:endnote w:type="continuationSeparator" w:id="0">
    <w:p w:rsidR="008728BC" w:rsidRDefault="008728B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1314E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8BC" w:rsidRDefault="008728BC" w:rsidP="00C6554A">
      <w:pPr>
        <w:spacing w:before="0" w:after="0" w:line="240" w:lineRule="auto"/>
      </w:pPr>
      <w:r>
        <w:separator/>
      </w:r>
    </w:p>
  </w:footnote>
  <w:footnote w:type="continuationSeparator" w:id="0">
    <w:p w:rsidR="008728BC" w:rsidRDefault="008728B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869"/>
    <w:rsid w:val="001314E0"/>
    <w:rsid w:val="002554CD"/>
    <w:rsid w:val="00262869"/>
    <w:rsid w:val="00293B83"/>
    <w:rsid w:val="002B4294"/>
    <w:rsid w:val="00333D0D"/>
    <w:rsid w:val="004C049F"/>
    <w:rsid w:val="005000E2"/>
    <w:rsid w:val="006A3CE7"/>
    <w:rsid w:val="008728BC"/>
    <w:rsid w:val="00C6554A"/>
    <w:rsid w:val="00D923EE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6E8A8"/>
  <w15:chartTrackingRefBased/>
  <w15:docId w15:val="{554C1AAC-2E6C-485A-9384-AA955028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sha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18</TotalTime>
  <Pages>5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Sethia</dc:creator>
  <cp:keywords/>
  <dc:description/>
  <cp:lastModifiedBy>Akshay Sethia</cp:lastModifiedBy>
  <cp:revision>2</cp:revision>
  <dcterms:created xsi:type="dcterms:W3CDTF">2018-04-17T09:40:00Z</dcterms:created>
  <dcterms:modified xsi:type="dcterms:W3CDTF">2018-04-17T09:58:00Z</dcterms:modified>
</cp:coreProperties>
</file>